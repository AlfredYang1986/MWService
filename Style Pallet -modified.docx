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F2E" w:rsidRDefault="00374F2E" w:rsidP="00374F2E"/>
    <w:p w:rsidR="00374F2E" w:rsidRDefault="00374F2E" w:rsidP="00374F2E">
      <w:r>
        <w:t>STYLE PALLET (BACKEND)</w:t>
      </w:r>
      <w:r>
        <w:cr/>
      </w:r>
    </w:p>
    <w:p w:rsidR="00374F2E" w:rsidRDefault="00374F2E" w:rsidP="00374F2E">
      <w:r>
        <w:tab/>
      </w:r>
    </w:p>
    <w:p w:rsidR="00374F2E" w:rsidRDefault="00374F2E" w:rsidP="00374F2E">
      <w:r>
        <w:t>5/12/2014</w:t>
      </w:r>
    </w:p>
    <w:p w:rsidR="00374F2E" w:rsidRDefault="00374F2E" w:rsidP="00374F2E">
      <w:r>
        <w:t>Synchronization of styles with client’s contacts</w:t>
      </w:r>
      <w:r>
        <w:cr/>
      </w:r>
    </w:p>
    <w:p w:rsidR="00374F2E" w:rsidRDefault="00374F2E" w:rsidP="00374F2E">
      <w:r>
        <w:tab/>
        <w:t xml:space="preserve">This document is a proposal for the strategy to be followed for the new idea of style pallet as discussed today. The gist of the idea is for the users of MegaWardrobe to be able to share their image/style, created via style pallet, with their “contacts” on MW. </w:t>
      </w:r>
      <w:proofErr w:type="gramStart"/>
      <w:r>
        <w:t>Also, ability to be provided, for each of these contacts to change style and reflect on the others.</w:t>
      </w:r>
      <w:proofErr w:type="gramEnd"/>
      <w:r>
        <w:t xml:space="preserve"> That is to say, the style pallet is to be in sync. </w:t>
      </w:r>
    </w:p>
    <w:p w:rsidR="00374F2E" w:rsidRDefault="00374F2E" w:rsidP="00374F2E"/>
    <w:p w:rsidR="00374F2E" w:rsidRDefault="00374F2E" w:rsidP="00374F2E"/>
    <w:p w:rsidR="00374F2E" w:rsidRDefault="00374F2E" w:rsidP="00374F2E"/>
    <w:p w:rsidR="00374F2E" w:rsidRDefault="00374F2E" w:rsidP="00374F2E"/>
    <w:p w:rsidR="00374F2E" w:rsidRDefault="00374F2E" w:rsidP="00374F2E"/>
    <w:p w:rsidR="00374F2E" w:rsidRDefault="00374F2E" w:rsidP="00374F2E"/>
    <w:p w:rsidR="00374F2E" w:rsidRDefault="00374F2E" w:rsidP="00374F2E"/>
    <w:p w:rsidR="00374F2E" w:rsidRDefault="00374F2E" w:rsidP="00374F2E"/>
    <w:p w:rsidR="00374F2E" w:rsidRDefault="00374F2E" w:rsidP="00374F2E"/>
    <w:p w:rsidR="00374F2E" w:rsidRDefault="00374F2E" w:rsidP="00374F2E"/>
    <w:p w:rsidR="00374F2E" w:rsidRDefault="00374F2E" w:rsidP="00374F2E">
      <w:r>
        <w:t>Style Pallet (Backend)</w:t>
      </w:r>
    </w:p>
    <w:p w:rsidR="00374F2E" w:rsidRDefault="00374F2E" w:rsidP="00374F2E"/>
    <w:p w:rsidR="00374F2E" w:rsidRDefault="00374F2E" w:rsidP="00374F2E">
      <w:r>
        <w:t>SYNCHRONIZATION OF STYLES WITH CLIENT’S CONTACTS</w:t>
      </w:r>
    </w:p>
    <w:p w:rsidR="00374F2E" w:rsidRDefault="00374F2E" w:rsidP="00374F2E">
      <w:r>
        <w:t>INTRODUCTION</w:t>
      </w:r>
    </w:p>
    <w:p w:rsidR="00374F2E" w:rsidRDefault="00374F2E" w:rsidP="00374F2E"/>
    <w:p w:rsidR="00374F2E" w:rsidRDefault="00374F2E" w:rsidP="00374F2E">
      <w:r>
        <w:t xml:space="preserve">The style pallet is a functionality of the web site for the users to show off their styles to their friends as well as to give an idea of how well the cloth items would go together. </w:t>
      </w:r>
    </w:p>
    <w:p w:rsidR="00374F2E" w:rsidRDefault="00374F2E" w:rsidP="00374F2E">
      <w:r>
        <w:t>Based on the right top corner next to My Wardrobe button is the style pallet button. When a user clicks on the SP button a slide window appears on the right where the user can drag and drop any searched cloth item from the index page. As an example, consider dropping a top, a skirt and a pair of shoes on the style pallet.</w:t>
      </w:r>
    </w:p>
    <w:p w:rsidR="00374F2E" w:rsidRDefault="00374F2E" w:rsidP="00374F2E">
      <w:r>
        <w:t xml:space="preserve">When the items are dropped on the pallet, the user is provided with options to cut the image of the displayed cloth item, so as to have a view of how it would look and go with the other items. The user can also, share this view and all the items on their style pallet with their friends. The shared view of the style pallet provides the </w:t>
      </w:r>
      <w:r>
        <w:lastRenderedPageBreak/>
        <w:t>friends of the user to modify the style pallet items which would be reflected to the user as well as any other friends with whom the style pallet view has been shared.</w:t>
      </w:r>
    </w:p>
    <w:p w:rsidR="00374F2E" w:rsidRDefault="00374F2E" w:rsidP="00374F2E">
      <w:r>
        <w:t xml:space="preserve">The solution to this functionality has been documented here. </w:t>
      </w:r>
    </w:p>
    <w:p w:rsidR="00374F2E" w:rsidRDefault="00374F2E" w:rsidP="00374F2E">
      <w:r>
        <w:t xml:space="preserve">The User can start up a style pallet and drag and drop the items that s/he likes. The style pallet can be used to crop the image of the items as required. The user can drag some other outfit to match with the current selected and cropped item. When the user clicks on SAVE button, a web service is called up with the current state of the items on the style pallet and the user ID, and this style is added to the users Wardrobe as an outfit. </w:t>
      </w:r>
    </w:p>
    <w:p w:rsidR="00374F2E" w:rsidRDefault="00374F2E" w:rsidP="00374F2E">
      <w:r>
        <w:t>The user can also choose to share his/her style pallet with his/her friends. When the share option is selected, a web service call is made to the backend with the IDs of the friends that the user wishes to share it with. The web service creates a list of these users on the server. When any user on this list makes any modifications on the style pallet, all the other users on the list are updated with that information. If the user’s and/or the friends (with whom the view has been shared) press the save button on their view, it will get saved on their wardrobes.</w:t>
      </w:r>
    </w:p>
    <w:p w:rsidR="00374F2E" w:rsidRDefault="00374F2E" w:rsidP="00374F2E"/>
    <w:p w:rsidR="00374F2E" w:rsidRDefault="00374F2E" w:rsidP="00374F2E"/>
    <w:p w:rsidR="00374F2E" w:rsidRDefault="00374F2E" w:rsidP="00374F2E"/>
    <w:p w:rsidR="00374F2E" w:rsidRDefault="00374F2E" w:rsidP="00374F2E"/>
    <w:p w:rsidR="00374F2E" w:rsidRDefault="00374F2E" w:rsidP="00374F2E"/>
    <w:p w:rsidR="00374F2E" w:rsidRDefault="00374F2E" w:rsidP="00374F2E"/>
    <w:p w:rsidR="00374F2E" w:rsidRDefault="00374F2E" w:rsidP="00374F2E"/>
    <w:p w:rsidR="00374F2E" w:rsidRDefault="00374F2E" w:rsidP="00374F2E">
      <w:r>
        <w:t xml:space="preserve">INFORMATION FLOW </w:t>
      </w:r>
    </w:p>
    <w:p w:rsidR="00374F2E" w:rsidRDefault="00374F2E" w:rsidP="00374F2E"/>
    <w:p w:rsidR="00374F2E" w:rsidRDefault="00374F2E" w:rsidP="00374F2E">
      <w:r>
        <w:t>COMMUNICATION PROTOCOL</w:t>
      </w:r>
    </w:p>
    <w:p w:rsidR="00374F2E" w:rsidRDefault="00374F2E" w:rsidP="00374F2E">
      <w:r>
        <w:t>When a user wants to share with a friend, the following json data is to be sent with the web service:</w:t>
      </w:r>
    </w:p>
    <w:p w:rsidR="00374F2E" w:rsidRDefault="00374F2E" w:rsidP="00374F2E">
      <w:r>
        <w:t>{</w:t>
      </w:r>
    </w:p>
    <w:p w:rsidR="00374F2E" w:rsidRDefault="00374F2E" w:rsidP="00374F2E">
      <w:r>
        <w:t xml:space="preserve">    "UserId": "aer145124214asfda",</w:t>
      </w:r>
    </w:p>
    <w:p w:rsidR="00374F2E" w:rsidRDefault="00374F2E" w:rsidP="00374F2E">
      <w:r>
        <w:t xml:space="preserve">    "FriendId": "qwerdszafdqw34325",</w:t>
      </w:r>
    </w:p>
    <w:p w:rsidR="00374F2E" w:rsidRDefault="00374F2E" w:rsidP="00374F2E">
      <w:r>
        <w:t xml:space="preserve">    "Token": "qwerdszafdqw34325",</w:t>
      </w:r>
    </w:p>
    <w:p w:rsidR="00374F2E" w:rsidRDefault="00374F2E" w:rsidP="00374F2E">
      <w:r>
        <w:t xml:space="preserve">    "Items": [</w:t>
      </w:r>
    </w:p>
    <w:p w:rsidR="00374F2E" w:rsidRDefault="00374F2E" w:rsidP="00374F2E">
      <w:r>
        <w:t xml:space="preserve">        {</w:t>
      </w:r>
    </w:p>
    <w:p w:rsidR="00374F2E" w:rsidRDefault="00374F2E" w:rsidP="00374F2E">
      <w:r>
        <w:t xml:space="preserve">            "ItemID": "saqdrwe",</w:t>
      </w:r>
    </w:p>
    <w:p w:rsidR="00374F2E" w:rsidRDefault="00374F2E" w:rsidP="00374F2E">
      <w:r>
        <w:t xml:space="preserve">            "Xposition": "134",</w:t>
      </w:r>
    </w:p>
    <w:p w:rsidR="00374F2E" w:rsidRDefault="00374F2E" w:rsidP="00374F2E">
      <w:r>
        <w:lastRenderedPageBreak/>
        <w:t xml:space="preserve">            "Yposition": "1",</w:t>
      </w:r>
    </w:p>
    <w:p w:rsidR="00374F2E" w:rsidRDefault="00374F2E" w:rsidP="00374F2E">
      <w:r>
        <w:tab/>
        <w:t>"Top": "12",</w:t>
      </w:r>
    </w:p>
    <w:p w:rsidR="00374F2E" w:rsidRDefault="00374F2E" w:rsidP="00374F2E">
      <w:r>
        <w:t xml:space="preserve">            "Left": "21",</w:t>
      </w:r>
    </w:p>
    <w:p w:rsidR="00374F2E" w:rsidRDefault="00374F2E" w:rsidP="00374F2E">
      <w:r>
        <w:t xml:space="preserve">            "Width": "12",</w:t>
      </w:r>
    </w:p>
    <w:p w:rsidR="00374F2E" w:rsidRDefault="00374F2E" w:rsidP="00374F2E">
      <w:r>
        <w:t xml:space="preserve">            "Height": "12"</w:t>
      </w:r>
    </w:p>
    <w:p w:rsidR="00374F2E" w:rsidRDefault="00374F2E" w:rsidP="00374F2E">
      <w:r>
        <w:t xml:space="preserve">        },</w:t>
      </w:r>
    </w:p>
    <w:p w:rsidR="00374F2E" w:rsidRDefault="00374F2E" w:rsidP="00374F2E">
      <w:r>
        <w:t xml:space="preserve">        {</w:t>
      </w:r>
    </w:p>
    <w:p w:rsidR="00374F2E" w:rsidRDefault="00374F2E" w:rsidP="00374F2E">
      <w:r>
        <w:t xml:space="preserve">            "ItemID": "saqdr23",</w:t>
      </w:r>
    </w:p>
    <w:p w:rsidR="00374F2E" w:rsidRDefault="00374F2E" w:rsidP="00374F2E">
      <w:r>
        <w:t xml:space="preserve">            "Xposition": "234",</w:t>
      </w:r>
    </w:p>
    <w:p w:rsidR="00374F2E" w:rsidRDefault="00374F2E" w:rsidP="00374F2E">
      <w:r>
        <w:t xml:space="preserve">            "Yposition": "13", </w:t>
      </w:r>
    </w:p>
    <w:p w:rsidR="00374F2E" w:rsidRDefault="00374F2E" w:rsidP="00374F2E">
      <w:r>
        <w:tab/>
        <w:t>"Top": null,</w:t>
      </w:r>
    </w:p>
    <w:p w:rsidR="00374F2E" w:rsidRDefault="00374F2E" w:rsidP="00374F2E">
      <w:r>
        <w:t xml:space="preserve">            "Left": null,</w:t>
      </w:r>
    </w:p>
    <w:p w:rsidR="00374F2E" w:rsidRDefault="00374F2E" w:rsidP="00374F2E">
      <w:r>
        <w:t xml:space="preserve">            "Width": null,</w:t>
      </w:r>
    </w:p>
    <w:p w:rsidR="00374F2E" w:rsidRDefault="00374F2E" w:rsidP="00374F2E">
      <w:r>
        <w:t xml:space="preserve">            "Height": null</w:t>
      </w:r>
    </w:p>
    <w:p w:rsidR="00374F2E" w:rsidRDefault="00374F2E" w:rsidP="00374F2E">
      <w:r>
        <w:t xml:space="preserve">        }</w:t>
      </w:r>
    </w:p>
    <w:p w:rsidR="00374F2E" w:rsidRDefault="00374F2E" w:rsidP="00374F2E">
      <w:r>
        <w:t xml:space="preserve">    ]</w:t>
      </w:r>
    </w:p>
    <w:p w:rsidR="00374F2E" w:rsidRDefault="00374F2E" w:rsidP="00374F2E">
      <w:r>
        <w:t>}</w:t>
      </w:r>
    </w:p>
    <w:p w:rsidR="00374F2E" w:rsidRDefault="00374F2E" w:rsidP="00374F2E"/>
    <w:p w:rsidR="00374F2E" w:rsidRDefault="00374F2E" w:rsidP="00374F2E">
      <w:r>
        <w:t>The following json is to be passed:</w:t>
      </w:r>
    </w:p>
    <w:p w:rsidR="00374F2E" w:rsidRDefault="00374F2E" w:rsidP="00374F2E"/>
    <w:p w:rsidR="00374F2E" w:rsidRDefault="00374F2E" w:rsidP="00374F2E">
      <w:r>
        <w:t xml:space="preserve">The following is the json to be passed through the web service </w:t>
      </w:r>
    </w:p>
    <w:p w:rsidR="00374F2E" w:rsidRDefault="00374F2E" w:rsidP="00374F2E">
      <w:r>
        <w:t>•</w:t>
      </w:r>
      <w:r>
        <w:tab/>
        <w:t>When the user clicks on save. WebService called: SaveOutfit</w:t>
      </w:r>
    </w:p>
    <w:p w:rsidR="00374F2E" w:rsidRDefault="00374F2E" w:rsidP="00374F2E">
      <w:r>
        <w:t>•</w:t>
      </w:r>
      <w:r>
        <w:tab/>
      </w:r>
      <w:proofErr w:type="gramStart"/>
      <w:r>
        <w:t>to</w:t>
      </w:r>
      <w:proofErr w:type="gramEnd"/>
      <w:r>
        <w:t xml:space="preserve"> store the friend’s style pallet. WebService called: SaveFriendsEnvironment</w:t>
      </w:r>
    </w:p>
    <w:p w:rsidR="00374F2E" w:rsidRDefault="00374F2E" w:rsidP="00374F2E">
      <w:r>
        <w:t>{</w:t>
      </w:r>
    </w:p>
    <w:p w:rsidR="00374F2E" w:rsidRDefault="00374F2E" w:rsidP="00374F2E">
      <w:r>
        <w:t>"UserId": "aer145124214asfda",</w:t>
      </w:r>
    </w:p>
    <w:p w:rsidR="00374F2E" w:rsidRDefault="00374F2E" w:rsidP="00374F2E">
      <w:r>
        <w:t>"Token": "qwerdszafdqw34325",</w:t>
      </w:r>
    </w:p>
    <w:p w:rsidR="00374F2E" w:rsidRDefault="00374F2E" w:rsidP="00374F2E">
      <w:r>
        <w:t xml:space="preserve">    "Items": [</w:t>
      </w:r>
    </w:p>
    <w:p w:rsidR="00374F2E" w:rsidRDefault="00374F2E" w:rsidP="00374F2E">
      <w:r>
        <w:t xml:space="preserve">        {</w:t>
      </w:r>
    </w:p>
    <w:p w:rsidR="00374F2E" w:rsidRDefault="00374F2E" w:rsidP="00374F2E">
      <w:r>
        <w:t xml:space="preserve">            "ItemID": "saqdrwe",</w:t>
      </w:r>
    </w:p>
    <w:p w:rsidR="00374F2E" w:rsidRDefault="00374F2E" w:rsidP="00374F2E">
      <w:r>
        <w:lastRenderedPageBreak/>
        <w:t xml:space="preserve">            "Xposition": "134",</w:t>
      </w:r>
    </w:p>
    <w:p w:rsidR="00374F2E" w:rsidRDefault="00374F2E" w:rsidP="00374F2E">
      <w:r>
        <w:t xml:space="preserve">            "Yposition": "1",</w:t>
      </w:r>
    </w:p>
    <w:p w:rsidR="00374F2E" w:rsidRDefault="00374F2E" w:rsidP="00374F2E">
      <w:r>
        <w:tab/>
        <w:t>"Top": "12",</w:t>
      </w:r>
    </w:p>
    <w:p w:rsidR="00374F2E" w:rsidRDefault="00374F2E" w:rsidP="00374F2E">
      <w:r>
        <w:t xml:space="preserve">            "Left": "21",</w:t>
      </w:r>
    </w:p>
    <w:p w:rsidR="00374F2E" w:rsidRDefault="00374F2E" w:rsidP="00374F2E">
      <w:r>
        <w:t xml:space="preserve">            "Width": "12",</w:t>
      </w:r>
    </w:p>
    <w:p w:rsidR="00374F2E" w:rsidRDefault="00374F2E" w:rsidP="00374F2E">
      <w:r>
        <w:t xml:space="preserve">            "Height": "12"        },</w:t>
      </w:r>
    </w:p>
    <w:p w:rsidR="00374F2E" w:rsidRDefault="00374F2E" w:rsidP="00374F2E">
      <w:r>
        <w:t xml:space="preserve">        {</w:t>
      </w:r>
    </w:p>
    <w:p w:rsidR="00374F2E" w:rsidRDefault="00374F2E" w:rsidP="00374F2E">
      <w:r>
        <w:t>"ItemID": "saqdr23",</w:t>
      </w:r>
    </w:p>
    <w:p w:rsidR="00374F2E" w:rsidRDefault="00374F2E" w:rsidP="00374F2E">
      <w:r>
        <w:t xml:space="preserve">            "Xposition": "234",</w:t>
      </w:r>
    </w:p>
    <w:p w:rsidR="00374F2E" w:rsidRDefault="00374F2E" w:rsidP="00374F2E">
      <w:r>
        <w:t xml:space="preserve">            "Yposition": "13", </w:t>
      </w:r>
    </w:p>
    <w:p w:rsidR="00374F2E" w:rsidRDefault="00374F2E" w:rsidP="00374F2E">
      <w:r>
        <w:tab/>
        <w:t>"Top": null,</w:t>
      </w:r>
    </w:p>
    <w:p w:rsidR="00374F2E" w:rsidRDefault="00374F2E" w:rsidP="00374F2E">
      <w:r>
        <w:t xml:space="preserve">            "Left": null,</w:t>
      </w:r>
    </w:p>
    <w:p w:rsidR="00374F2E" w:rsidRDefault="00374F2E" w:rsidP="00374F2E">
      <w:r>
        <w:t xml:space="preserve">            "Width": null,</w:t>
      </w:r>
    </w:p>
    <w:p w:rsidR="00374F2E" w:rsidRDefault="00374F2E" w:rsidP="00374F2E">
      <w:r>
        <w:t xml:space="preserve">            "Height": null</w:t>
      </w:r>
    </w:p>
    <w:p w:rsidR="00374F2E" w:rsidRDefault="00374F2E" w:rsidP="00374F2E">
      <w:r>
        <w:t xml:space="preserve">        }</w:t>
      </w:r>
    </w:p>
    <w:p w:rsidR="00374F2E" w:rsidRDefault="00374F2E" w:rsidP="00374F2E">
      <w:r>
        <w:t xml:space="preserve">    ]</w:t>
      </w:r>
    </w:p>
    <w:p w:rsidR="00374F2E" w:rsidRDefault="00374F2E" w:rsidP="00374F2E">
      <w:r>
        <w:t>}</w:t>
      </w:r>
    </w:p>
    <w:p w:rsidR="00374F2E" w:rsidRDefault="00374F2E" w:rsidP="00374F2E"/>
    <w:p w:rsidR="006515D6" w:rsidRPr="00374F2E" w:rsidRDefault="006515D6" w:rsidP="00374F2E">
      <w:bookmarkStart w:id="0" w:name="_GoBack"/>
      <w:bookmarkEnd w:id="0"/>
    </w:p>
    <w:sectPr w:rsidR="006515D6" w:rsidRPr="00374F2E">
      <w:headerReference w:type="even" r:id="rId11"/>
      <w:headerReference w:type="default" r:id="rId12"/>
      <w:footerReference w:type="even" r:id="rId13"/>
      <w:footerReference w:type="default" r:id="rId14"/>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7CD" w:rsidRDefault="00BB47CD">
      <w:pPr>
        <w:spacing w:after="0" w:line="240" w:lineRule="auto"/>
      </w:pPr>
      <w:r>
        <w:separator/>
      </w:r>
    </w:p>
  </w:endnote>
  <w:endnote w:type="continuationSeparator" w:id="0">
    <w:p w:rsidR="00BB47CD" w:rsidRDefault="00BB4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7CD" w:rsidRDefault="00BB47CD"/>
  <w:p w:rsidR="00BB47CD" w:rsidRDefault="00BB47CD">
    <w:pPr>
      <w:pStyle w:val="FooterEven"/>
    </w:pPr>
    <w:r>
      <w:t xml:space="preserve">Page </w:t>
    </w:r>
    <w:r>
      <w:fldChar w:fldCharType="begin"/>
    </w:r>
    <w:r>
      <w:instrText xml:space="preserve"> PAGE   \* MERGEFORMAT </w:instrText>
    </w:r>
    <w:r>
      <w:fldChar w:fldCharType="separate"/>
    </w:r>
    <w:r w:rsidR="00374F2E" w:rsidRPr="00374F2E">
      <w:rPr>
        <w:noProof/>
        <w:sz w:val="24"/>
        <w:szCs w:val="24"/>
      </w:rPr>
      <w:t>2</w:t>
    </w:r>
    <w:r>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7CD" w:rsidRDefault="00BB47CD"/>
  <w:p w:rsidR="00BB47CD" w:rsidRDefault="00BB47CD">
    <w:pPr>
      <w:pStyle w:val="FooterOdd"/>
    </w:pPr>
    <w:r>
      <w:t xml:space="preserve">Page </w:t>
    </w:r>
    <w:r>
      <w:fldChar w:fldCharType="begin"/>
    </w:r>
    <w:r>
      <w:instrText xml:space="preserve"> PAGE   \* MERGEFORMAT </w:instrText>
    </w:r>
    <w:r>
      <w:fldChar w:fldCharType="separate"/>
    </w:r>
    <w:r w:rsidR="00374F2E" w:rsidRPr="00374F2E">
      <w:rPr>
        <w:noProof/>
        <w:sz w:val="24"/>
        <w:szCs w:val="24"/>
      </w:rPr>
      <w:t>3</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7CD" w:rsidRDefault="00BB47CD">
      <w:pPr>
        <w:spacing w:after="0" w:line="240" w:lineRule="auto"/>
      </w:pPr>
      <w:r>
        <w:separator/>
      </w:r>
    </w:p>
  </w:footnote>
  <w:footnote w:type="continuationSeparator" w:id="0">
    <w:p w:rsidR="00BB47CD" w:rsidRDefault="00BB47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7CD" w:rsidRDefault="00374F2E">
    <w:pPr>
      <w:pStyle w:val="HeaderEven"/>
    </w:pPr>
    <w:sdt>
      <w:sdtPr>
        <w:alias w:val="Title"/>
        <w:id w:val="540890930"/>
        <w:dataBinding w:prefixMappings="xmlns:ns0='http://schemas.openxmlformats.org/package/2006/metadata/core-properties' xmlns:ns1='http://purl.org/dc/elements/1.1/'" w:xpath="/ns0:coreProperties[1]/ns1:title[1]" w:storeItemID="{6C3C8BC8-F283-45AE-878A-BAB7291924A1}"/>
        <w:text/>
      </w:sdtPr>
      <w:sdtEndPr/>
      <w:sdtContent>
        <w:r w:rsidR="00BB47CD">
          <w:rPr>
            <w:lang w:val="en-AU"/>
          </w:rPr>
          <w:t>Style Pallet (Backend)</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7CD" w:rsidRDefault="00374F2E">
    <w:pPr>
      <w:pStyle w:val="HeaderOdd"/>
    </w:pPr>
    <w:sdt>
      <w:sdtPr>
        <w:alias w:val="Title"/>
        <w:id w:val="540932446"/>
        <w:dataBinding w:prefixMappings="xmlns:ns0='http://schemas.openxmlformats.org/package/2006/metadata/core-properties' xmlns:ns1='http://purl.org/dc/elements/1.1/'" w:xpath="/ns0:coreProperties[1]/ns1:title[1]" w:storeItemID="{6C3C8BC8-F283-45AE-878A-BAB7291924A1}"/>
        <w:text/>
      </w:sdtPr>
      <w:sdtEndPr/>
      <w:sdtContent>
        <w:r w:rsidR="00BB47CD">
          <w:rPr>
            <w:lang w:val="en-AU"/>
          </w:rPr>
          <w:t>Style Pallet (Backend)</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grammar="clean"/>
  <w:attachedTemplate r:id="rId1"/>
  <w:defaultTabStop w:val="720"/>
  <w:evenAndOddHeaders/>
  <w:drawingGridHorizontalSpacing w:val="115"/>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EF"/>
    <w:rsid w:val="00077880"/>
    <w:rsid w:val="001C4C36"/>
    <w:rsid w:val="0020639B"/>
    <w:rsid w:val="00374F2E"/>
    <w:rsid w:val="00382F06"/>
    <w:rsid w:val="003E74FB"/>
    <w:rsid w:val="00496DBF"/>
    <w:rsid w:val="0059139A"/>
    <w:rsid w:val="005964D7"/>
    <w:rsid w:val="005F460C"/>
    <w:rsid w:val="00650EF8"/>
    <w:rsid w:val="006515D6"/>
    <w:rsid w:val="0065168B"/>
    <w:rsid w:val="00716D00"/>
    <w:rsid w:val="0093390D"/>
    <w:rsid w:val="009978C7"/>
    <w:rsid w:val="00A4053C"/>
    <w:rsid w:val="00B231EF"/>
    <w:rsid w:val="00BB47CD"/>
    <w:rsid w:val="00C13826"/>
    <w:rsid w:val="00C60823"/>
    <w:rsid w:val="00D009C4"/>
    <w:rsid w:val="00D869D2"/>
    <w:rsid w:val="00DD40DF"/>
    <w:rsid w:val="00E90E5B"/>
    <w:rsid w:val="00ED1659"/>
    <w:rsid w:val="00FD46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 w:type="paragraph" w:styleId="NormalWeb">
    <w:name w:val="Normal (Web)"/>
    <w:basedOn w:val="Normal"/>
    <w:uiPriority w:val="99"/>
    <w:semiHidden/>
    <w:unhideWhenUsed/>
    <w:rsid w:val="00496DBF"/>
    <w:pPr>
      <w:spacing w:before="100" w:beforeAutospacing="1" w:after="100" w:afterAutospacing="1" w:line="240" w:lineRule="auto"/>
    </w:pPr>
    <w:rPr>
      <w:rFonts w:ascii="Times New Roman" w:eastAsiaTheme="minorEastAsia" w:hAnsi="Times New Roman"/>
      <w:kern w:val="0"/>
      <w:sz w:val="24"/>
      <w:szCs w:val="24"/>
      <w:lang w:val="en-AU" w:eastAsia="zh-C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 w:type="paragraph" w:styleId="NormalWeb">
    <w:name w:val="Normal (Web)"/>
    <w:basedOn w:val="Normal"/>
    <w:uiPriority w:val="99"/>
    <w:semiHidden/>
    <w:unhideWhenUsed/>
    <w:rsid w:val="00496DBF"/>
    <w:pPr>
      <w:spacing w:before="100" w:beforeAutospacing="1" w:after="100" w:afterAutospacing="1" w:line="240" w:lineRule="auto"/>
    </w:pPr>
    <w:rPr>
      <w:rFonts w:ascii="Times New Roman" w:eastAsiaTheme="minorEastAsia" w:hAnsi="Times New Roman"/>
      <w:kern w:val="0"/>
      <w:sz w:val="24"/>
      <w:szCs w:val="24"/>
      <w:lang w:val="en-AU"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Medi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24E"/>
    <w:rsid w:val="004A224E"/>
    <w:rsid w:val="006F7BF4"/>
    <w:rsid w:val="00AA11C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1F497D" w:themeColor="text2"/>
      <w:kern w:val="24"/>
      <w:sz w:val="32"/>
      <w:szCs w:val="32"/>
      <w:lang w:val="en-US"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F81BD" w:themeColor="accent1"/>
      <w:spacing w:val="20"/>
      <w:kern w:val="24"/>
      <w:sz w:val="28"/>
      <w:szCs w:val="28"/>
      <w:lang w:val="en-US"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59AA3CAA9749C6A2886E406CF5F147">
    <w:name w:val="5B59AA3CAA9749C6A2886E406CF5F147"/>
  </w:style>
  <w:style w:type="paragraph" w:customStyle="1" w:styleId="83EBD7AEA51F4411B5B2BBA45AFDF3E9">
    <w:name w:val="83EBD7AEA51F4411B5B2BBA45AFDF3E9"/>
  </w:style>
  <w:style w:type="paragraph" w:customStyle="1" w:styleId="483DCD6DEBB946B58FC95D7F2108E242">
    <w:name w:val="483DCD6DEBB946B58FC95D7F2108E242"/>
  </w:style>
  <w:style w:type="paragraph" w:customStyle="1" w:styleId="09E546E006B749798FFEDFE56DA9886E">
    <w:name w:val="09E546E006B749798FFEDFE56DA9886E"/>
  </w:style>
  <w:style w:type="paragraph" w:customStyle="1" w:styleId="C403C3BBDE454C308A6B72AD697F1804">
    <w:name w:val="C403C3BBDE454C308A6B72AD697F1804"/>
  </w:style>
  <w:style w:type="paragraph" w:customStyle="1" w:styleId="F497FB3E09814C48B5CB26EB18E98A4C">
    <w:name w:val="F497FB3E09814C48B5CB26EB18E98A4C"/>
  </w:style>
  <w:style w:type="character" w:customStyle="1" w:styleId="Heading1Char">
    <w:name w:val="Heading 1 Char"/>
    <w:basedOn w:val="DefaultParagraphFont"/>
    <w:link w:val="Heading1"/>
    <w:uiPriority w:val="9"/>
    <w:rPr>
      <w:rFonts w:asciiTheme="majorHAnsi" w:eastAsiaTheme="minorHAnsi" w:hAnsiTheme="majorHAnsi" w:cs="Times New Roman"/>
      <w:caps/>
      <w:color w:val="1F497D" w:themeColor="text2"/>
      <w:kern w:val="24"/>
      <w:sz w:val="32"/>
      <w:szCs w:val="32"/>
      <w:lang w:val="en-US" w:eastAsia="ja-JP"/>
    </w:rPr>
  </w:style>
  <w:style w:type="character" w:customStyle="1" w:styleId="Heading2Char">
    <w:name w:val="Heading 2 Char"/>
    <w:basedOn w:val="DefaultParagraphFont"/>
    <w:link w:val="Heading2"/>
    <w:uiPriority w:val="9"/>
    <w:rPr>
      <w:rFonts w:eastAsiaTheme="minorHAnsi" w:cs="Times New Roman"/>
      <w:b/>
      <w:color w:val="4F81BD" w:themeColor="accent1"/>
      <w:spacing w:val="20"/>
      <w:kern w:val="24"/>
      <w:sz w:val="28"/>
      <w:szCs w:val="28"/>
      <w:lang w:val="en-US"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val="en-US" w:eastAsia="ja-JP"/>
    </w:rPr>
  </w:style>
  <w:style w:type="paragraph" w:styleId="IntenseQuote">
    <w:name w:val="Intense Quote"/>
    <w:basedOn w:val="Normal"/>
    <w:link w:val="IntenseQuoteChar"/>
    <w:uiPriority w:val="30"/>
    <w:qFormat/>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rFonts w:eastAsiaTheme="minorHAnsi" w:cs="Times New Roman"/>
      <w:b/>
      <w:color w:val="C0504D" w:themeColor="accent2"/>
      <w:kern w:val="24"/>
      <w:sz w:val="23"/>
      <w:szCs w:val="20"/>
      <w:lang w:val="en-US" w:eastAsia="ja-JP"/>
    </w:rPr>
  </w:style>
  <w:style w:type="character" w:customStyle="1" w:styleId="IntenseQuoteChar">
    <w:name w:val="Intense Quote Char"/>
    <w:basedOn w:val="DefaultParagraphFont"/>
    <w:link w:val="IntenseQuote"/>
    <w:uiPriority w:val="30"/>
    <w:rPr>
      <w:rFonts w:eastAsiaTheme="minorHAnsi" w:cs="Times New Roman"/>
      <w:b/>
      <w:color w:val="C0504D" w:themeColor="accent2"/>
      <w:kern w:val="24"/>
      <w:sz w:val="23"/>
      <w:szCs w:val="20"/>
      <w:shd w:val="clear" w:color="auto" w:fill="FFFFFF" w:themeFill="background1"/>
      <w:lang w:val="en-US" w:eastAsia="ja-JP"/>
    </w:rPr>
  </w:style>
  <w:style w:type="paragraph" w:customStyle="1" w:styleId="E2753C307EA24B958DCFACCB0D987DC3">
    <w:name w:val="E2753C307EA24B958DCFACCB0D987DC3"/>
  </w:style>
  <w:style w:type="paragraph" w:customStyle="1" w:styleId="735551B068C8442290945D894A71B991">
    <w:name w:val="735551B068C8442290945D894A71B991"/>
    <w:rsid w:val="00AA11C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1F497D" w:themeColor="text2"/>
      <w:kern w:val="24"/>
      <w:sz w:val="32"/>
      <w:szCs w:val="32"/>
      <w:lang w:val="en-US"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F81BD" w:themeColor="accent1"/>
      <w:spacing w:val="20"/>
      <w:kern w:val="24"/>
      <w:sz w:val="28"/>
      <w:szCs w:val="28"/>
      <w:lang w:val="en-US"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59AA3CAA9749C6A2886E406CF5F147">
    <w:name w:val="5B59AA3CAA9749C6A2886E406CF5F147"/>
  </w:style>
  <w:style w:type="paragraph" w:customStyle="1" w:styleId="83EBD7AEA51F4411B5B2BBA45AFDF3E9">
    <w:name w:val="83EBD7AEA51F4411B5B2BBA45AFDF3E9"/>
  </w:style>
  <w:style w:type="paragraph" w:customStyle="1" w:styleId="483DCD6DEBB946B58FC95D7F2108E242">
    <w:name w:val="483DCD6DEBB946B58FC95D7F2108E242"/>
  </w:style>
  <w:style w:type="paragraph" w:customStyle="1" w:styleId="09E546E006B749798FFEDFE56DA9886E">
    <w:name w:val="09E546E006B749798FFEDFE56DA9886E"/>
  </w:style>
  <w:style w:type="paragraph" w:customStyle="1" w:styleId="C403C3BBDE454C308A6B72AD697F1804">
    <w:name w:val="C403C3BBDE454C308A6B72AD697F1804"/>
  </w:style>
  <w:style w:type="paragraph" w:customStyle="1" w:styleId="F497FB3E09814C48B5CB26EB18E98A4C">
    <w:name w:val="F497FB3E09814C48B5CB26EB18E98A4C"/>
  </w:style>
  <w:style w:type="character" w:customStyle="1" w:styleId="Heading1Char">
    <w:name w:val="Heading 1 Char"/>
    <w:basedOn w:val="DefaultParagraphFont"/>
    <w:link w:val="Heading1"/>
    <w:uiPriority w:val="9"/>
    <w:rPr>
      <w:rFonts w:asciiTheme="majorHAnsi" w:eastAsiaTheme="minorHAnsi" w:hAnsiTheme="majorHAnsi" w:cs="Times New Roman"/>
      <w:caps/>
      <w:color w:val="1F497D" w:themeColor="text2"/>
      <w:kern w:val="24"/>
      <w:sz w:val="32"/>
      <w:szCs w:val="32"/>
      <w:lang w:val="en-US" w:eastAsia="ja-JP"/>
    </w:rPr>
  </w:style>
  <w:style w:type="character" w:customStyle="1" w:styleId="Heading2Char">
    <w:name w:val="Heading 2 Char"/>
    <w:basedOn w:val="DefaultParagraphFont"/>
    <w:link w:val="Heading2"/>
    <w:uiPriority w:val="9"/>
    <w:rPr>
      <w:rFonts w:eastAsiaTheme="minorHAnsi" w:cs="Times New Roman"/>
      <w:b/>
      <w:color w:val="4F81BD" w:themeColor="accent1"/>
      <w:spacing w:val="20"/>
      <w:kern w:val="24"/>
      <w:sz w:val="28"/>
      <w:szCs w:val="28"/>
      <w:lang w:val="en-US"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val="en-US" w:eastAsia="ja-JP"/>
    </w:rPr>
  </w:style>
  <w:style w:type="paragraph" w:styleId="IntenseQuote">
    <w:name w:val="Intense Quote"/>
    <w:basedOn w:val="Normal"/>
    <w:link w:val="IntenseQuoteChar"/>
    <w:uiPriority w:val="30"/>
    <w:qFormat/>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rFonts w:eastAsiaTheme="minorHAnsi" w:cs="Times New Roman"/>
      <w:b/>
      <w:color w:val="C0504D" w:themeColor="accent2"/>
      <w:kern w:val="24"/>
      <w:sz w:val="23"/>
      <w:szCs w:val="20"/>
      <w:lang w:val="en-US" w:eastAsia="ja-JP"/>
    </w:rPr>
  </w:style>
  <w:style w:type="character" w:customStyle="1" w:styleId="IntenseQuoteChar">
    <w:name w:val="Intense Quote Char"/>
    <w:basedOn w:val="DefaultParagraphFont"/>
    <w:link w:val="IntenseQuote"/>
    <w:uiPriority w:val="30"/>
    <w:rPr>
      <w:rFonts w:eastAsiaTheme="minorHAnsi" w:cs="Times New Roman"/>
      <w:b/>
      <w:color w:val="C0504D" w:themeColor="accent2"/>
      <w:kern w:val="24"/>
      <w:sz w:val="23"/>
      <w:szCs w:val="20"/>
      <w:shd w:val="clear" w:color="auto" w:fill="FFFFFF" w:themeFill="background1"/>
      <w:lang w:val="en-US" w:eastAsia="ja-JP"/>
    </w:rPr>
  </w:style>
  <w:style w:type="paragraph" w:customStyle="1" w:styleId="E2753C307EA24B958DCFACCB0D987DC3">
    <w:name w:val="E2753C307EA24B958DCFACCB0D987DC3"/>
  </w:style>
  <w:style w:type="paragraph" w:customStyle="1" w:styleId="735551B068C8442290945D894A71B991">
    <w:name w:val="735551B068C8442290945D894A71B991"/>
    <w:rsid w:val="00AA11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2014-05-12T00:00:00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628E5939-57C8-4826-881C-309E56607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MedianReport.Dotx</Template>
  <TotalTime>377</TotalTime>
  <Pages>4</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Style Pallet (Backend)</vt:lpstr>
    </vt:vector>
  </TitlesOfParts>
  <Company>RMIT University</Company>
  <LinksUpToDate>false</LinksUpToDate>
  <CharactersWithSpaces>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Pallet (Backend)</dc:title>
  <dc:subject>Synchronization of styles with client’s contacts</dc:subject>
  <dc:creator>Ayush Agrawal</dc:creator>
  <cp:lastModifiedBy>Ayush Agrawal</cp:lastModifiedBy>
  <cp:revision>8</cp:revision>
  <dcterms:created xsi:type="dcterms:W3CDTF">2014-05-12T23:18:00Z</dcterms:created>
  <dcterms:modified xsi:type="dcterms:W3CDTF">2014-05-14T02:40:00Z</dcterms:modified>
</cp:coreProperties>
</file>